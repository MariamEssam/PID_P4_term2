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Pr="009B353B" w:rsidRDefault="00562398">
      <w:pPr>
        <w:pStyle w:val="Title"/>
        <w:rPr>
          <w:u w:val="single"/>
        </w:rPr>
      </w:pPr>
      <w:r w:rsidRPr="009B353B">
        <w:rPr>
          <w:u w:val="single"/>
        </w:rPr>
        <w:t xml:space="preserve">Reflection </w:t>
      </w:r>
    </w:p>
    <w:p w:rsidR="000A0F9B" w:rsidRPr="00722B28" w:rsidRDefault="009B353B" w:rsidP="00722B28">
      <w:pPr>
        <w:pStyle w:val="Heading1"/>
      </w:pPr>
      <w:r w:rsidRPr="00722B28">
        <w:t>Describe the effect each of the P, I, D components had in your implementation.</w:t>
      </w:r>
    </w:p>
    <w:p w:rsidR="009B353B" w:rsidRDefault="009B353B" w:rsidP="009B353B">
      <w:r w:rsidRPr="0038180A">
        <w:rPr>
          <w:b/>
          <w:u w:val="single"/>
        </w:rPr>
        <w:t>P Parameter:</w:t>
      </w:r>
      <w:r>
        <w:t xml:space="preserve"> It keep</w:t>
      </w:r>
      <w:r w:rsidR="00722B28">
        <w:t>s</w:t>
      </w:r>
      <w:r>
        <w:t xml:space="preserve"> the car in the center of lane, it works directly proportional to the CTE, it is the most important parameters but it’s not enough to avoid the overshooting.</w:t>
      </w:r>
    </w:p>
    <w:p w:rsidR="009B353B" w:rsidRDefault="009B353B" w:rsidP="009B353B">
      <w:r w:rsidRPr="0038180A">
        <w:rPr>
          <w:b/>
          <w:u w:val="single"/>
        </w:rPr>
        <w:t>D Parameters:</w:t>
      </w:r>
      <w:r>
        <w:t xml:space="preserve"> </w:t>
      </w:r>
      <w:r w:rsidR="0038180A">
        <w:t>This parameter</w:t>
      </w:r>
      <w:r>
        <w:t xml:space="preserve"> </w:t>
      </w:r>
      <w:r w:rsidR="0038180A">
        <w:t>normalizes the oscillation occurred from the P-Parameters, it prevents the car from overshooting.</w:t>
      </w:r>
    </w:p>
    <w:p w:rsidR="0038180A" w:rsidRDefault="0038180A" w:rsidP="009B353B">
      <w:r w:rsidRPr="0038180A">
        <w:rPr>
          <w:b/>
          <w:u w:val="single"/>
        </w:rPr>
        <w:t>I Parameter:</w:t>
      </w:r>
      <w:r>
        <w:t xml:space="preserve"> This parameter counteracted the bias error produced from drift.</w:t>
      </w:r>
    </w:p>
    <w:p w:rsidR="0038180A" w:rsidRPr="0038180A" w:rsidRDefault="0038180A" w:rsidP="009B353B">
      <w:pPr>
        <w:rPr>
          <w:b/>
          <w:u w:val="single"/>
        </w:rPr>
      </w:pPr>
      <w:r>
        <w:t xml:space="preserve"> </w:t>
      </w:r>
      <w:r w:rsidRPr="0038180A">
        <w:rPr>
          <w:b/>
          <w:u w:val="single"/>
        </w:rPr>
        <w:t>Observation:</w:t>
      </w:r>
    </w:p>
    <w:p w:rsidR="0038180A" w:rsidRDefault="0038180A" w:rsidP="00722B28">
      <w:pPr>
        <w:pStyle w:val="ListParagraph"/>
        <w:numPr>
          <w:ilvl w:val="0"/>
          <w:numId w:val="27"/>
        </w:numPr>
      </w:pPr>
      <w:r>
        <w:t>Removing I Parameter</w:t>
      </w:r>
      <w:r w:rsidR="00B5616C">
        <w:t xml:space="preserve"> has made the car go from time to time close from the lane line</w:t>
      </w:r>
      <w:r>
        <w:t>,</w:t>
      </w:r>
      <w:r w:rsidR="00B5616C">
        <w:t xml:space="preserve"> it does not get totally out from lane</w:t>
      </w:r>
      <w:r>
        <w:t xml:space="preserve"> however, it </w:t>
      </w:r>
      <w:r w:rsidR="00B5616C">
        <w:t>performs</w:t>
      </w:r>
      <w:r>
        <w:t xml:space="preserve"> much better when it was added</w:t>
      </w:r>
      <w:r w:rsidR="00B5616C">
        <w:t xml:space="preserve">(find </w:t>
      </w:r>
      <w:r w:rsidR="00722B28">
        <w:t xml:space="preserve">at </w:t>
      </w:r>
      <w:r w:rsidR="00B5616C">
        <w:t>./Vide</w:t>
      </w:r>
      <w:r w:rsidR="00722B28">
        <w:t>os/I</w:t>
      </w:r>
      <w:r w:rsidR="00722B28" w:rsidRPr="00722B28">
        <w:t>_Param_Removed.mp4</w:t>
      </w:r>
      <w:r w:rsidR="00722B28">
        <w:t>)</w:t>
      </w:r>
    </w:p>
    <w:p w:rsidR="0038180A" w:rsidRDefault="0038180A" w:rsidP="0038180A">
      <w:pPr>
        <w:pStyle w:val="ListParagraph"/>
        <w:numPr>
          <w:ilvl w:val="0"/>
          <w:numId w:val="27"/>
        </w:numPr>
      </w:pPr>
      <w:r>
        <w:t xml:space="preserve">Removing </w:t>
      </w:r>
      <w:r w:rsidR="00B5616C">
        <w:t>D Parameter cause car overshooting to the line</w:t>
      </w:r>
      <w:r w:rsidR="00722B28">
        <w:t>(find</w:t>
      </w:r>
      <w:r w:rsidR="00722B28">
        <w:t xml:space="preserve"> at </w:t>
      </w:r>
      <w:r w:rsidR="00722B28">
        <w:t xml:space="preserve"> ./Videos/I</w:t>
      </w:r>
      <w:r w:rsidR="00722B28" w:rsidRPr="00722B28">
        <w:t>_Param_Removed.mp4</w:t>
      </w:r>
      <w:r w:rsidR="00722B28">
        <w:t>)</w:t>
      </w:r>
    </w:p>
    <w:p w:rsidR="00722B28" w:rsidRDefault="00722B28" w:rsidP="00722B28">
      <w:pPr>
        <w:pStyle w:val="Heading1"/>
      </w:pPr>
      <w:r>
        <w:t>Describe how the final hyperparameters were chosen.</w:t>
      </w:r>
    </w:p>
    <w:p w:rsidR="0038180A" w:rsidRDefault="00722B28" w:rsidP="009B353B">
      <w:r>
        <w:t xml:space="preserve">The parameters are selected with both manually and using Twiddle function.  The algorithm is working as following first I have to tune the parameters(k_p,K_I,K_D) around the correct range then I use Twiddle function to update them to the minimum error. The twiddle algorithm is running at the start of each run it select best parameters value and use it in the calculate. </w:t>
      </w:r>
    </w:p>
    <w:p w:rsidR="00722B28" w:rsidRDefault="00722B28" w:rsidP="009B353B">
      <w:r>
        <w:t xml:space="preserve">The Ranges are selected by an intuition </w:t>
      </w:r>
      <w:r w:rsidR="001E3137">
        <w:t>first K_I should be a very small parameter</w:t>
      </w:r>
      <w:bookmarkStart w:id="0" w:name="_GoBack"/>
      <w:bookmarkEnd w:id="0"/>
      <w:r w:rsidR="001E3137">
        <w:t xml:space="preserve"> as it is multiplied by the are of CTE, in the contrast for K_D which should be a big value as it is multiplied by diff.</w:t>
      </w:r>
    </w:p>
    <w:p w:rsidR="0038180A" w:rsidRDefault="0038180A" w:rsidP="009B353B"/>
    <w:p w:rsidR="009B353B" w:rsidRPr="009B353B" w:rsidRDefault="009B353B" w:rsidP="009B353B"/>
    <w:sectPr w:rsidR="009B353B" w:rsidRPr="009B353B"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A83" w:rsidRDefault="00894A83">
      <w:pPr>
        <w:spacing w:after="0" w:line="240" w:lineRule="auto"/>
      </w:pPr>
      <w:r>
        <w:separator/>
      </w:r>
    </w:p>
  </w:endnote>
  <w:endnote w:type="continuationSeparator" w:id="0">
    <w:p w:rsidR="00894A83" w:rsidRDefault="0089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A83" w:rsidRDefault="00894A83">
      <w:pPr>
        <w:spacing w:after="0" w:line="240" w:lineRule="auto"/>
      </w:pPr>
      <w:r>
        <w:separator/>
      </w:r>
    </w:p>
  </w:footnote>
  <w:footnote w:type="continuationSeparator" w:id="0">
    <w:p w:rsidR="00894A83" w:rsidRDefault="00894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EF251B"/>
    <w:multiLevelType w:val="hybridMultilevel"/>
    <w:tmpl w:val="6B22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98"/>
    <w:rsid w:val="000A0F9B"/>
    <w:rsid w:val="00123E1E"/>
    <w:rsid w:val="0013591F"/>
    <w:rsid w:val="001E3137"/>
    <w:rsid w:val="00216BF8"/>
    <w:rsid w:val="0024640E"/>
    <w:rsid w:val="002C1B16"/>
    <w:rsid w:val="0038180A"/>
    <w:rsid w:val="00562398"/>
    <w:rsid w:val="00722B28"/>
    <w:rsid w:val="00771F16"/>
    <w:rsid w:val="0078294C"/>
    <w:rsid w:val="00894A83"/>
    <w:rsid w:val="008B6008"/>
    <w:rsid w:val="00971DEC"/>
    <w:rsid w:val="009B353B"/>
    <w:rsid w:val="00B5616C"/>
    <w:rsid w:val="00B64B70"/>
    <w:rsid w:val="00B66857"/>
    <w:rsid w:val="00BA3B94"/>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71DC9"/>
  <w15:chartTrackingRefBased/>
  <w15:docId w15:val="{1ECF663C-386D-4E37-A096-4B8DD4A0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722B28"/>
    <w:pPr>
      <w:keepNext/>
      <w:keepLines/>
      <w:spacing w:before="240" w:after="0"/>
      <w:outlineLvl w:val="0"/>
    </w:pPr>
    <w:rPr>
      <w:rFonts w:ascii="Open Sans" w:eastAsiaTheme="majorEastAsia" w:hAnsi="Open Sans" w:cstheme="majorBidi"/>
      <w:b/>
      <w:bCs/>
      <w:color w:val="525C65"/>
      <w:sz w:val="32"/>
      <w:szCs w:val="32"/>
      <w:shd w:val="clear" w:color="auto" w:fill="FFFFFF"/>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28"/>
    <w:rPr>
      <w:rFonts w:ascii="Open Sans" w:eastAsiaTheme="majorEastAsia" w:hAnsi="Open Sans" w:cstheme="majorBidi"/>
      <w:b/>
      <w:bCs/>
      <w:color w:val="525C65"/>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381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E9"/>
    <w:rsid w:val="006E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D42C28414A497584AC32628BDE434A">
    <w:name w:val="92D42C28414A497584AC32628BDE434A"/>
  </w:style>
  <w:style w:type="paragraph" w:customStyle="1" w:styleId="448E9E110393482D92443C34BB783169">
    <w:name w:val="448E9E110393482D92443C34BB783169"/>
  </w:style>
  <w:style w:type="paragraph" w:customStyle="1" w:styleId="7921C90C14C54B069C1806B06A661458">
    <w:name w:val="7921C90C14C54B069C1806B06A661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54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 Essam ElDin Sayed Youssef</cp:lastModifiedBy>
  <cp:revision>2</cp:revision>
  <dcterms:created xsi:type="dcterms:W3CDTF">2018-02-18T21:05:00Z</dcterms:created>
  <dcterms:modified xsi:type="dcterms:W3CDTF">2018-02-18T21:59:00Z</dcterms:modified>
</cp:coreProperties>
</file>